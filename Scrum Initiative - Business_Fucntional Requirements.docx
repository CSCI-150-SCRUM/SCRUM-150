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86BB6" w14:textId="2F6C902B" w:rsidR="00351AEC" w:rsidRDefault="002C0806" w:rsidP="005A56BF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D1EFC02" wp14:editId="6E7A50AA">
            <wp:extent cx="1227913" cy="800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50" cy="8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95FD" w14:textId="52161FE4" w:rsidR="005A56BF" w:rsidRDefault="008D48F2" w:rsidP="005A56BF">
      <w:pPr>
        <w:jc w:val="center"/>
        <w:rPr>
          <w:b/>
          <w:sz w:val="36"/>
        </w:rPr>
      </w:pPr>
      <w:r>
        <w:rPr>
          <w:b/>
          <w:sz w:val="36"/>
        </w:rPr>
        <w:t>SCRUM</w:t>
      </w:r>
      <w:r w:rsidR="00031E59">
        <w:rPr>
          <w:b/>
          <w:sz w:val="36"/>
        </w:rPr>
        <w:t xml:space="preserve"> Initiative – Business</w:t>
      </w:r>
      <w:r w:rsidR="00BD3D3D">
        <w:rPr>
          <w:b/>
          <w:sz w:val="36"/>
        </w:rPr>
        <w:t>/Functional</w:t>
      </w:r>
      <w:r w:rsidR="00031E59">
        <w:rPr>
          <w:b/>
          <w:sz w:val="36"/>
        </w:rPr>
        <w:t xml:space="preserve"> Requirements</w:t>
      </w:r>
    </w:p>
    <w:p w14:paraId="1E770B41" w14:textId="29BBA89F" w:rsidR="00031E59" w:rsidRPr="00947190" w:rsidRDefault="00031E59" w:rsidP="00031E59">
      <w:pPr>
        <w:rPr>
          <w:sz w:val="2"/>
        </w:rPr>
      </w:pPr>
    </w:p>
    <w:p w14:paraId="4284C4B3" w14:textId="25652848" w:rsidR="00320A5F" w:rsidRPr="00320A5F" w:rsidRDefault="00320A5F" w:rsidP="00320A5F">
      <w:pPr>
        <w:rPr>
          <w:b/>
          <w:sz w:val="22"/>
          <w:u w:val="single"/>
        </w:rPr>
      </w:pPr>
      <w:r w:rsidRPr="00320A5F">
        <w:rPr>
          <w:b/>
          <w:sz w:val="22"/>
          <w:u w:val="single"/>
        </w:rPr>
        <w:t>Permissions / User Groups</w:t>
      </w:r>
    </w:p>
    <w:p w14:paraId="7BA06E1F" w14:textId="3D96540C" w:rsidR="00947190" w:rsidRDefault="00947190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system shall have the ability </w:t>
      </w:r>
      <w:r w:rsidR="00A333AC">
        <w:rPr>
          <w:sz w:val="22"/>
        </w:rPr>
        <w:t xml:space="preserve">for a user </w:t>
      </w:r>
      <w:r w:rsidR="00730E27">
        <w:rPr>
          <w:sz w:val="22"/>
        </w:rPr>
        <w:t xml:space="preserve">to </w:t>
      </w:r>
      <w:r>
        <w:rPr>
          <w:sz w:val="22"/>
        </w:rPr>
        <w:t>create permissions for Users / Groups:</w:t>
      </w:r>
    </w:p>
    <w:p w14:paraId="377FE677" w14:textId="1AA4D7CD" w:rsidR="00947190" w:rsidRDefault="00947190" w:rsidP="00947190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Administrator – Full Control</w:t>
      </w:r>
    </w:p>
    <w:p w14:paraId="40F78154" w14:textId="4C959831" w:rsidR="00947190" w:rsidRDefault="00947190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Ability to Create Users</w:t>
      </w:r>
    </w:p>
    <w:p w14:paraId="3D207E61" w14:textId="4B23324A" w:rsidR="008D48F2" w:rsidRDefault="008D48F2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Ability to Modify Users (delete)</w:t>
      </w:r>
    </w:p>
    <w:p w14:paraId="204D2A3C" w14:textId="1BAE0DF7" w:rsidR="00730E27" w:rsidRDefault="00730E27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Ability to Create Groups</w:t>
      </w:r>
    </w:p>
    <w:p w14:paraId="7F5A7333" w14:textId="15314503" w:rsidR="00730E27" w:rsidRDefault="00730E27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Ability to Modify Groups</w:t>
      </w:r>
    </w:p>
    <w:p w14:paraId="21FC67D8" w14:textId="34E7D699" w:rsidR="00947190" w:rsidRDefault="00947190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Ability to Assign Permissions to Users / Groups</w:t>
      </w:r>
    </w:p>
    <w:p w14:paraId="19AD947F" w14:textId="251E154D" w:rsidR="00947190" w:rsidRDefault="00947190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 xml:space="preserve">Ability to </w:t>
      </w:r>
      <w:r w:rsidR="008D48F2">
        <w:rPr>
          <w:sz w:val="22"/>
        </w:rPr>
        <w:t>Modify Permissions to Users / Groups</w:t>
      </w:r>
    </w:p>
    <w:p w14:paraId="0E23E160" w14:textId="2BFFC612" w:rsidR="008D48F2" w:rsidRDefault="008D48F2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Include “All User – Edit” Permissions</w:t>
      </w:r>
    </w:p>
    <w:p w14:paraId="0BAFCEE7" w14:textId="0B93DF62" w:rsidR="00947190" w:rsidRDefault="00947190" w:rsidP="00947190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User – Edit</w:t>
      </w:r>
    </w:p>
    <w:p w14:paraId="35879C8D" w14:textId="471CE6F1" w:rsidR="00947190" w:rsidRDefault="00947190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Ability to Create Projects, Stories, Tasks List</w:t>
      </w:r>
    </w:p>
    <w:p w14:paraId="3AD48996" w14:textId="292F0CD7" w:rsidR="00947190" w:rsidRDefault="00947190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Ability to Modify &amp; Manage Projects, Stories, Tasks List</w:t>
      </w:r>
    </w:p>
    <w:p w14:paraId="0D0C4BC8" w14:textId="370854F9" w:rsidR="00947190" w:rsidRDefault="00947190" w:rsidP="00947190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 xml:space="preserve">Delete Projects, Delete Stories, Delete Tasks from Tasks List. </w:t>
      </w:r>
    </w:p>
    <w:p w14:paraId="62A3D49F" w14:textId="308AD78E" w:rsidR="00947190" w:rsidRDefault="00947190" w:rsidP="00947190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>Add and Remove Points from Projects, Stories, Task List</w:t>
      </w:r>
    </w:p>
    <w:p w14:paraId="597C274B" w14:textId="7210F89F" w:rsidR="00947190" w:rsidRDefault="00947190" w:rsidP="00947190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Guest – Read Only</w:t>
      </w:r>
    </w:p>
    <w:p w14:paraId="101ED56A" w14:textId="3F64F6BA" w:rsidR="00947190" w:rsidRDefault="00947190" w:rsidP="00947190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 xml:space="preserve">Ability to View </w:t>
      </w:r>
      <w:r w:rsidR="00320A5F">
        <w:rPr>
          <w:sz w:val="22"/>
        </w:rPr>
        <w:t>all Projects, Stories, Tasks List but no access to modify.</w:t>
      </w:r>
    </w:p>
    <w:p w14:paraId="6CC4BC00" w14:textId="180EF00A" w:rsidR="0011415B" w:rsidRDefault="008D48F2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system shall have the ability to Date &amp; Time Stamp with </w:t>
      </w:r>
      <w:r w:rsidR="00730E27">
        <w:rPr>
          <w:sz w:val="22"/>
        </w:rPr>
        <w:t>User Name whenever any</w:t>
      </w:r>
      <w:r>
        <w:rPr>
          <w:sz w:val="22"/>
        </w:rPr>
        <w:t xml:space="preserve"> user modifications (create, delete, permissions, etc.)</w:t>
      </w:r>
      <w:r w:rsidR="00730E27">
        <w:rPr>
          <w:sz w:val="22"/>
        </w:rPr>
        <w:t xml:space="preserve"> are made</w:t>
      </w:r>
      <w:r>
        <w:rPr>
          <w:sz w:val="22"/>
        </w:rPr>
        <w:t>.</w:t>
      </w:r>
    </w:p>
    <w:p w14:paraId="6BF30C95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This is to include:</w:t>
      </w:r>
    </w:p>
    <w:p w14:paraId="6636AB16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User Creation</w:t>
      </w:r>
    </w:p>
    <w:p w14:paraId="5A4E47AD" w14:textId="007FC20B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User Assignment</w:t>
      </w:r>
      <w:r w:rsidR="00730E27">
        <w:rPr>
          <w:sz w:val="22"/>
        </w:rPr>
        <w:t xml:space="preserve"> to Groups</w:t>
      </w:r>
    </w:p>
    <w:p w14:paraId="4043CD07" w14:textId="0B0D88F6" w:rsidR="00730E27" w:rsidRDefault="00730E27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Group Creation</w:t>
      </w:r>
    </w:p>
    <w:p w14:paraId="214BF267" w14:textId="54250403" w:rsidR="00730E27" w:rsidRDefault="00730E27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Group Modifications</w:t>
      </w:r>
    </w:p>
    <w:p w14:paraId="0820AC24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Project Creation</w:t>
      </w:r>
    </w:p>
    <w:p w14:paraId="687890F5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Project Modifications</w:t>
      </w:r>
    </w:p>
    <w:p w14:paraId="745DE376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Story Creation</w:t>
      </w:r>
    </w:p>
    <w:p w14:paraId="50EC2B9D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Story Modification</w:t>
      </w:r>
    </w:p>
    <w:p w14:paraId="0F5208B8" w14:textId="77777777" w:rsidR="001F5C59" w:rsidRDefault="001F5C59" w:rsidP="001F5C59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>Add new stories</w:t>
      </w:r>
    </w:p>
    <w:p w14:paraId="592536C9" w14:textId="77777777" w:rsidR="001F5C59" w:rsidRDefault="001F5C59" w:rsidP="001F5C59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>Delete stories</w:t>
      </w:r>
    </w:p>
    <w:p w14:paraId="03B3A2DA" w14:textId="77777777" w:rsidR="001F5C59" w:rsidRDefault="001F5C59" w:rsidP="001F5C59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>Update points for Story</w:t>
      </w:r>
    </w:p>
    <w:p w14:paraId="1D7B32E7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Task List Creation</w:t>
      </w:r>
    </w:p>
    <w:p w14:paraId="1A5C9A1E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Task List Modification</w:t>
      </w:r>
    </w:p>
    <w:p w14:paraId="6D912E56" w14:textId="77777777" w:rsidR="001F5C59" w:rsidRDefault="001F5C59" w:rsidP="001F5C59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lastRenderedPageBreak/>
        <w:t>Add new tasks</w:t>
      </w:r>
    </w:p>
    <w:p w14:paraId="75AB9758" w14:textId="77777777" w:rsidR="001F5C59" w:rsidRDefault="001F5C59" w:rsidP="001F5C59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>Delete tasks</w:t>
      </w:r>
    </w:p>
    <w:p w14:paraId="52D9FFC8" w14:textId="77777777" w:rsidR="001F5C59" w:rsidRDefault="001F5C59" w:rsidP="001F5C59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>Update points for Tasks</w:t>
      </w:r>
    </w:p>
    <w:p w14:paraId="10367C64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Point Assignment</w:t>
      </w:r>
    </w:p>
    <w:p w14:paraId="154ECEEA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Point Modification</w:t>
      </w:r>
    </w:p>
    <w:p w14:paraId="56316E79" w14:textId="2DF22DCC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for an Administrator to assign a user to a Project, Story, Task List.</w:t>
      </w:r>
    </w:p>
    <w:p w14:paraId="3ED3BA89" w14:textId="4745ED37" w:rsidR="004F3BD1" w:rsidRDefault="004F3BD1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allow the Administrator to manage usernames and passwords.</w:t>
      </w:r>
    </w:p>
    <w:p w14:paraId="60AA2102" w14:textId="26BB6F69" w:rsidR="004F3BD1" w:rsidRDefault="004F3BD1" w:rsidP="004F3BD1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Reset Passwords</w:t>
      </w:r>
    </w:p>
    <w:p w14:paraId="7FADC46A" w14:textId="5F51FC94" w:rsidR="004F3BD1" w:rsidRDefault="004F3BD1" w:rsidP="004F3BD1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Assign Passwords</w:t>
      </w:r>
    </w:p>
    <w:p w14:paraId="675394E0" w14:textId="2F4D798F" w:rsidR="004F3BD1" w:rsidRDefault="004F3BD1" w:rsidP="004F3BD1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Modify User Accounts</w:t>
      </w:r>
    </w:p>
    <w:p w14:paraId="54AE0CD0" w14:textId="600A5809" w:rsidR="00320A5F" w:rsidRPr="00320A5F" w:rsidRDefault="00AB7432" w:rsidP="00320A5F">
      <w:pPr>
        <w:rPr>
          <w:b/>
          <w:sz w:val="22"/>
          <w:u w:val="single"/>
        </w:rPr>
      </w:pPr>
      <w:r>
        <w:rPr>
          <w:b/>
          <w:sz w:val="22"/>
          <w:u w:val="single"/>
        </w:rPr>
        <w:t>User</w:t>
      </w:r>
      <w:r w:rsidR="00320A5F" w:rsidRPr="00320A5F">
        <w:rPr>
          <w:b/>
          <w:sz w:val="22"/>
          <w:u w:val="single"/>
        </w:rPr>
        <w:t xml:space="preserve"> </w:t>
      </w:r>
      <w:r w:rsidR="001F5C59">
        <w:rPr>
          <w:b/>
          <w:sz w:val="22"/>
          <w:u w:val="single"/>
        </w:rPr>
        <w:t>Interface</w:t>
      </w:r>
      <w:r w:rsidR="00FB44D3">
        <w:rPr>
          <w:b/>
          <w:sz w:val="22"/>
          <w:u w:val="single"/>
        </w:rPr>
        <w:t xml:space="preserve"> </w:t>
      </w:r>
      <w:r w:rsidR="00FB44D3" w:rsidRPr="00FB44D3">
        <w:rPr>
          <w:sz w:val="22"/>
          <w:u w:val="single"/>
        </w:rPr>
        <w:t>(</w:t>
      </w:r>
      <w:r w:rsidR="00FB44D3">
        <w:rPr>
          <w:sz w:val="22"/>
          <w:u w:val="single"/>
        </w:rPr>
        <w:t>r</w:t>
      </w:r>
      <w:r w:rsidR="00FB44D3" w:rsidRPr="00FB44D3">
        <w:rPr>
          <w:sz w:val="22"/>
          <w:u w:val="single"/>
        </w:rPr>
        <w:t>efer to Image below for referenc</w:t>
      </w:r>
      <w:r w:rsidR="00FB44D3">
        <w:rPr>
          <w:sz w:val="22"/>
          <w:u w:val="single"/>
        </w:rPr>
        <w:t>e</w:t>
      </w:r>
      <w:r w:rsidR="00FB44D3" w:rsidRPr="00FB44D3">
        <w:rPr>
          <w:sz w:val="22"/>
          <w:u w:val="single"/>
        </w:rPr>
        <w:t>)</w:t>
      </w:r>
    </w:p>
    <w:p w14:paraId="1FEA63E8" w14:textId="13FD32CE" w:rsidR="004F3BD1" w:rsidRDefault="004F3BD1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for display a splash screen upon opening the application.</w:t>
      </w:r>
    </w:p>
    <w:p w14:paraId="7392BC16" w14:textId="73E79078" w:rsidR="004F3BD1" w:rsidRDefault="004F3BD1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prompt the user to enter a user name and password.</w:t>
      </w:r>
    </w:p>
    <w:p w14:paraId="159E49DA" w14:textId="0E1EC97B" w:rsidR="004F3BD1" w:rsidRDefault="004F3BD1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validate the username and password for accuracy.</w:t>
      </w:r>
    </w:p>
    <w:p w14:paraId="4E243CE3" w14:textId="488B76F0" w:rsidR="004F3BD1" w:rsidRDefault="004F3BD1" w:rsidP="004F3BD1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In inaccurate after 5 login attempts, the system shall disable future login attempts until the administrator resets the password.</w:t>
      </w:r>
    </w:p>
    <w:p w14:paraId="295E9E78" w14:textId="5F3533EC" w:rsidR="004F3BD1" w:rsidRDefault="004F3BD1" w:rsidP="004F3BD1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The system shall have the ability send a notification to the administrator to reset the password.</w:t>
      </w:r>
    </w:p>
    <w:p w14:paraId="42F3DE83" w14:textId="187D747B" w:rsidR="0011415B" w:rsidRDefault="0011415B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system shall have the ability for the user to create a Project </w:t>
      </w:r>
      <w:r w:rsidR="00E66254">
        <w:rPr>
          <w:sz w:val="22"/>
        </w:rPr>
        <w:t xml:space="preserve">/ </w:t>
      </w:r>
      <w:r>
        <w:rPr>
          <w:sz w:val="22"/>
        </w:rPr>
        <w:t>multiple Projects.</w:t>
      </w:r>
    </w:p>
    <w:p w14:paraId="51D9D8E0" w14:textId="5F24340C" w:rsidR="0011415B" w:rsidRDefault="0011415B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for the user to designate Total Points for the Project.</w:t>
      </w:r>
    </w:p>
    <w:p w14:paraId="20AC0D47" w14:textId="6D9B3695" w:rsidR="0011415B" w:rsidRDefault="0011415B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system shall have the ability for the user to create a Story </w:t>
      </w:r>
      <w:r w:rsidR="00E66254">
        <w:rPr>
          <w:sz w:val="22"/>
        </w:rPr>
        <w:t>/</w:t>
      </w:r>
      <w:r>
        <w:rPr>
          <w:sz w:val="22"/>
        </w:rPr>
        <w:t xml:space="preserve"> multiple Stories.</w:t>
      </w:r>
    </w:p>
    <w:p w14:paraId="526F44F9" w14:textId="59735591" w:rsidR="0011415B" w:rsidRPr="0011415B" w:rsidRDefault="0011415B" w:rsidP="00A8580D">
      <w:pPr>
        <w:pStyle w:val="ListParagraph"/>
        <w:numPr>
          <w:ilvl w:val="0"/>
          <w:numId w:val="12"/>
        </w:numPr>
        <w:rPr>
          <w:sz w:val="22"/>
        </w:rPr>
      </w:pPr>
      <w:r w:rsidRPr="0011415B">
        <w:rPr>
          <w:sz w:val="22"/>
        </w:rPr>
        <w:t>The system shall have the ability for the user to designate Total Points for the Story.</w:t>
      </w:r>
    </w:p>
    <w:p w14:paraId="1F40A4F8" w14:textId="340681D7" w:rsidR="00031E59" w:rsidRDefault="0011415B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</w:t>
      </w:r>
      <w:r w:rsidR="00DF6E74">
        <w:rPr>
          <w:sz w:val="22"/>
        </w:rPr>
        <w:t xml:space="preserve">he system shall </w:t>
      </w:r>
      <w:r>
        <w:rPr>
          <w:sz w:val="22"/>
        </w:rPr>
        <w:t>have the ability for the user to create a Task List.</w:t>
      </w:r>
    </w:p>
    <w:p w14:paraId="770E09C7" w14:textId="084176E3" w:rsidR="0011415B" w:rsidRPr="0011415B" w:rsidRDefault="0011415B" w:rsidP="0011415B">
      <w:pPr>
        <w:pStyle w:val="ListParagraph"/>
        <w:numPr>
          <w:ilvl w:val="0"/>
          <w:numId w:val="12"/>
        </w:numPr>
        <w:rPr>
          <w:sz w:val="22"/>
        </w:rPr>
      </w:pPr>
      <w:r w:rsidRPr="0011415B">
        <w:rPr>
          <w:sz w:val="22"/>
        </w:rPr>
        <w:t xml:space="preserve">The system shall have the ability for the user to designate </w:t>
      </w:r>
      <w:r w:rsidR="00730E27">
        <w:rPr>
          <w:sz w:val="22"/>
        </w:rPr>
        <w:t>points per each Task in the Task List.</w:t>
      </w:r>
    </w:p>
    <w:p w14:paraId="685CBA89" w14:textId="3DEE4E10" w:rsidR="0011415B" w:rsidRDefault="0011415B" w:rsidP="0011415B">
      <w:pPr>
        <w:pStyle w:val="ListParagraph"/>
        <w:numPr>
          <w:ilvl w:val="0"/>
          <w:numId w:val="12"/>
        </w:numPr>
        <w:rPr>
          <w:sz w:val="22"/>
        </w:rPr>
      </w:pPr>
      <w:r w:rsidRPr="0011415B">
        <w:rPr>
          <w:sz w:val="22"/>
        </w:rPr>
        <w:t xml:space="preserve">The system shall have the ability </w:t>
      </w:r>
      <w:r>
        <w:rPr>
          <w:sz w:val="22"/>
        </w:rPr>
        <w:t xml:space="preserve">to sum the points for the Task List and </w:t>
      </w:r>
      <w:r w:rsidR="00730E27">
        <w:rPr>
          <w:sz w:val="22"/>
        </w:rPr>
        <w:t xml:space="preserve">update </w:t>
      </w:r>
      <w:r>
        <w:rPr>
          <w:sz w:val="22"/>
        </w:rPr>
        <w:t>the Story / Stories and Project / Projects.</w:t>
      </w:r>
    </w:p>
    <w:p w14:paraId="07B333BB" w14:textId="1703136F" w:rsidR="00730E27" w:rsidRDefault="00730E27" w:rsidP="00730E27">
      <w:pPr>
        <w:pStyle w:val="ListParagraph"/>
        <w:numPr>
          <w:ilvl w:val="0"/>
          <w:numId w:val="12"/>
        </w:numPr>
        <w:rPr>
          <w:sz w:val="22"/>
        </w:rPr>
      </w:pPr>
      <w:r w:rsidRPr="0011415B">
        <w:rPr>
          <w:sz w:val="22"/>
        </w:rPr>
        <w:t xml:space="preserve">The system shall have the ability </w:t>
      </w:r>
      <w:r>
        <w:rPr>
          <w:sz w:val="22"/>
        </w:rPr>
        <w:t>to sum the points for the Task List and validate against the Story / Stories and Project / Projects for accuracy (make certain points match from bottom to top).</w:t>
      </w:r>
    </w:p>
    <w:p w14:paraId="0A6E8843" w14:textId="619AF5A2" w:rsidR="0011415B" w:rsidRDefault="0011415B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system shall have the ability </w:t>
      </w:r>
      <w:r w:rsidR="00947190">
        <w:rPr>
          <w:sz w:val="22"/>
        </w:rPr>
        <w:t>for a user to update the points per task and aggregate the total points for the said Story and Project.</w:t>
      </w:r>
    </w:p>
    <w:p w14:paraId="2CA81218" w14:textId="77777777" w:rsidR="00EC1018" w:rsidRDefault="00EC1018" w:rsidP="00EC1018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will be designed to incorporate the following into the Tasks List (table with the following column headers / field names):</w:t>
      </w:r>
    </w:p>
    <w:p w14:paraId="46CAE422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Sprint</w:t>
      </w:r>
    </w:p>
    <w:p w14:paraId="709EB5C7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Employee</w:t>
      </w:r>
    </w:p>
    <w:p w14:paraId="13B093CC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Story</w:t>
      </w:r>
    </w:p>
    <w:p w14:paraId="7822C05D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Task Name</w:t>
      </w:r>
    </w:p>
    <w:p w14:paraId="683AA605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lastRenderedPageBreak/>
        <w:t>Date Assigned</w:t>
      </w:r>
    </w:p>
    <w:p w14:paraId="2CFFFFEF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Date Completed</w:t>
      </w:r>
    </w:p>
    <w:p w14:paraId="740A3FCC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Days to Complete</w:t>
      </w:r>
    </w:p>
    <w:p w14:paraId="483E7C5B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Points Assigned</w:t>
      </w:r>
    </w:p>
    <w:p w14:paraId="203583A8" w14:textId="77777777" w:rsidR="00EC1018" w:rsidRDefault="00EC1018" w:rsidP="00EC1018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Points Completed</w:t>
      </w:r>
    </w:p>
    <w:p w14:paraId="10CE303B" w14:textId="221E0484" w:rsidR="003533FD" w:rsidRDefault="003533FD" w:rsidP="0011415B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system shall have the ability for a user to sort </w:t>
      </w:r>
      <w:r w:rsidR="00A501E6">
        <w:rPr>
          <w:sz w:val="22"/>
        </w:rPr>
        <w:t xml:space="preserve">the UI Table </w:t>
      </w:r>
      <w:r>
        <w:rPr>
          <w:sz w:val="22"/>
        </w:rPr>
        <w:t xml:space="preserve">(ascending and/or descending) </w:t>
      </w:r>
      <w:r w:rsidR="00EC1018">
        <w:rPr>
          <w:sz w:val="22"/>
        </w:rPr>
        <w:t>based on the headers / field names on BR # 13.</w:t>
      </w:r>
    </w:p>
    <w:p w14:paraId="1094ABFB" w14:textId="77777777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Scrum Dashboard will have at minimum 8 separate quadrants.</w:t>
      </w:r>
    </w:p>
    <w:p w14:paraId="32966552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These quadrants will house Projects, Stories, Tasks List.</w:t>
      </w:r>
    </w:p>
    <w:p w14:paraId="4EB9C9EA" w14:textId="77777777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Scrum Dashboard will have the ability for an Administrator to add quadrants.</w:t>
      </w:r>
    </w:p>
    <w:p w14:paraId="4883E8A7" w14:textId="77777777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Scrum Dashboard will have the ability for an Administrator to remove quadrants.</w:t>
      </w:r>
    </w:p>
    <w:p w14:paraId="078135EC" w14:textId="77777777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Scrum Dashboard will have the ability for an Administrator to name each quadrant.</w:t>
      </w:r>
    </w:p>
    <w:p w14:paraId="02FE5DC1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Default Names:</w:t>
      </w:r>
    </w:p>
    <w:p w14:paraId="735F5F5F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Dreams</w:t>
      </w:r>
    </w:p>
    <w:p w14:paraId="2CDAAA70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Novels</w:t>
      </w:r>
    </w:p>
    <w:p w14:paraId="5BC95CE2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Epics</w:t>
      </w:r>
    </w:p>
    <w:p w14:paraId="56FD2DE8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Stories</w:t>
      </w:r>
    </w:p>
    <w:p w14:paraId="49D6F506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Sprint Backlog</w:t>
      </w:r>
    </w:p>
    <w:p w14:paraId="5682B58E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Doing</w:t>
      </w:r>
    </w:p>
    <w:p w14:paraId="6F7BE246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Done</w:t>
      </w:r>
    </w:p>
    <w:p w14:paraId="7EA48186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Information Locked</w:t>
      </w:r>
    </w:p>
    <w:p w14:paraId="0809F9AE" w14:textId="77777777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Scrum Dashboard will have a search feature / widget to query and obtain specific data:</w:t>
      </w:r>
    </w:p>
    <w:p w14:paraId="01BC2F67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User Name with all corresponding Projects, Stories, Tasks List, and aggregate of all points.</w:t>
      </w:r>
    </w:p>
    <w:p w14:paraId="2B7335D2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Date with all corresponding Projects, Stories, Tasks List, and aggregate of all points.</w:t>
      </w:r>
    </w:p>
    <w:p w14:paraId="7DE483FE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From Field and To Field</w:t>
      </w:r>
    </w:p>
    <w:p w14:paraId="42A89BC9" w14:textId="77777777" w:rsidR="001F5C59" w:rsidRDefault="001F5C59" w:rsidP="001F5C59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>Widget (Calendar)</w:t>
      </w:r>
    </w:p>
    <w:p w14:paraId="596D593E" w14:textId="366D5599" w:rsidR="001F5C59" w:rsidRDefault="001F5C59" w:rsidP="001F5C59">
      <w:pPr>
        <w:pStyle w:val="ListParagraph"/>
        <w:numPr>
          <w:ilvl w:val="3"/>
          <w:numId w:val="12"/>
        </w:numPr>
        <w:rPr>
          <w:sz w:val="22"/>
        </w:rPr>
      </w:pPr>
      <w:r>
        <w:rPr>
          <w:sz w:val="22"/>
        </w:rPr>
        <w:t xml:space="preserve">Free Form Field with acceptable </w:t>
      </w:r>
      <w:r w:rsidR="00EC1018">
        <w:rPr>
          <w:sz w:val="22"/>
        </w:rPr>
        <w:t xml:space="preserve">Date </w:t>
      </w:r>
      <w:r>
        <w:rPr>
          <w:sz w:val="22"/>
        </w:rPr>
        <w:t>Formats.</w:t>
      </w:r>
    </w:p>
    <w:p w14:paraId="53057697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Projects with aggregate of all Stories, Task Lists and all points.</w:t>
      </w:r>
    </w:p>
    <w:p w14:paraId="13A35B3F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Stories with aggregate of all Projects, Task Lists and all points.</w:t>
      </w:r>
    </w:p>
    <w:p w14:paraId="7CF031EF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Task List with aggregate of all Projects, Stories, and all points. </w:t>
      </w:r>
    </w:p>
    <w:p w14:paraId="25B8AAEB" w14:textId="77777777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for a user to Drag &amp; Drop Projects, Stories, Tasks Lists, etc. through all the quadrants.</w:t>
      </w:r>
    </w:p>
    <w:p w14:paraId="3881AE0C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The system shall automatically Date &amp; Timestamp with the user’s name whenever a Drag &amp; Drop transaction has occurred.</w:t>
      </w:r>
    </w:p>
    <w:p w14:paraId="61FED06F" w14:textId="77777777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appropriate format in place to allow access from various mediums.</w:t>
      </w:r>
    </w:p>
    <w:p w14:paraId="078F1682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This is to include:</w:t>
      </w:r>
    </w:p>
    <w:p w14:paraId="175F2716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Tablet</w:t>
      </w:r>
    </w:p>
    <w:p w14:paraId="386B30C3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PC</w:t>
      </w:r>
    </w:p>
    <w:p w14:paraId="033A8468" w14:textId="77777777" w:rsidR="001F5C59" w:rsidRDefault="001F5C59" w:rsidP="001F5C5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lastRenderedPageBreak/>
        <w:t>Mobile Phone (iOS and Android)</w:t>
      </w:r>
    </w:p>
    <w:p w14:paraId="76F63BE8" w14:textId="77777777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will have the ability to prompt for confirmation whenever a change is made:</w:t>
      </w:r>
    </w:p>
    <w:p w14:paraId="5F6520FA" w14:textId="77777777" w:rsidR="001F5C59" w:rsidRDefault="001F5C59" w:rsidP="001F5C59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Modification of any Projects, Stories, Tasks List, Point Movements, etc.</w:t>
      </w:r>
    </w:p>
    <w:p w14:paraId="45AF04BD" w14:textId="1B799A90" w:rsidR="001F5C59" w:rsidRDefault="001F5C59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will complete the transaction once the prompt has been approved.</w:t>
      </w:r>
    </w:p>
    <w:p w14:paraId="232B40D5" w14:textId="632211CC" w:rsidR="00EC1018" w:rsidRDefault="00EC1018" w:rsidP="001F5C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will have the ability to export the table and the query results into Excel, PDF, JPEG, PowerPoint, etc.</w:t>
      </w:r>
    </w:p>
    <w:p w14:paraId="2D11B6EC" w14:textId="2792E795" w:rsidR="00FB44D3" w:rsidRPr="00FB44D3" w:rsidRDefault="00FB44D3" w:rsidP="00FB44D3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9CB0C61" wp14:editId="382EBE63">
            <wp:extent cx="5943600" cy="4264660"/>
            <wp:effectExtent l="76200" t="76200" r="13335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482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466D0" w14:textId="6AA1F218" w:rsidR="00320A5F" w:rsidRPr="00320A5F" w:rsidRDefault="00320A5F" w:rsidP="00320A5F">
      <w:pPr>
        <w:rPr>
          <w:b/>
          <w:sz w:val="22"/>
          <w:u w:val="single"/>
        </w:rPr>
      </w:pPr>
      <w:r w:rsidRPr="00320A5F">
        <w:rPr>
          <w:b/>
          <w:sz w:val="22"/>
          <w:u w:val="single"/>
        </w:rPr>
        <w:t>Burn Down Chart</w:t>
      </w:r>
      <w:r w:rsidR="00FB44D3">
        <w:rPr>
          <w:b/>
          <w:sz w:val="22"/>
          <w:u w:val="single"/>
        </w:rPr>
        <w:t xml:space="preserve"> </w:t>
      </w:r>
      <w:r w:rsidR="00FB44D3" w:rsidRPr="00FB44D3">
        <w:rPr>
          <w:sz w:val="22"/>
          <w:u w:val="single"/>
        </w:rPr>
        <w:t>(</w:t>
      </w:r>
      <w:r w:rsidR="00FB44D3">
        <w:rPr>
          <w:sz w:val="22"/>
          <w:u w:val="single"/>
        </w:rPr>
        <w:t>r</w:t>
      </w:r>
      <w:r w:rsidR="00FB44D3" w:rsidRPr="00FB44D3">
        <w:rPr>
          <w:sz w:val="22"/>
          <w:u w:val="single"/>
        </w:rPr>
        <w:t>efer to Image below for referenc</w:t>
      </w:r>
      <w:r w:rsidR="00FB44D3">
        <w:rPr>
          <w:sz w:val="22"/>
          <w:u w:val="single"/>
        </w:rPr>
        <w:t>e</w:t>
      </w:r>
      <w:r w:rsidR="00FB44D3" w:rsidRPr="00FB44D3">
        <w:rPr>
          <w:sz w:val="22"/>
          <w:u w:val="single"/>
        </w:rPr>
        <w:t>)</w:t>
      </w:r>
    </w:p>
    <w:p w14:paraId="1C0E33FF" w14:textId="3AD0D78A" w:rsidR="00320A5F" w:rsidRDefault="00320A5F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to create a burn down chart for multiple Projects.</w:t>
      </w:r>
    </w:p>
    <w:p w14:paraId="20117430" w14:textId="78E99375" w:rsidR="0011415B" w:rsidRDefault="00320A5F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to create a burn down chart for each Project.</w:t>
      </w:r>
    </w:p>
    <w:p w14:paraId="33CAF6E7" w14:textId="0D6E1039" w:rsidR="00320A5F" w:rsidRDefault="00320A5F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to consolidate multiple Projects into on</w:t>
      </w:r>
      <w:r w:rsidR="00E66254">
        <w:rPr>
          <w:sz w:val="22"/>
        </w:rPr>
        <w:t>e</w:t>
      </w:r>
      <w:r>
        <w:rPr>
          <w:sz w:val="22"/>
        </w:rPr>
        <w:t xml:space="preserve"> Burn Down Chart.</w:t>
      </w:r>
    </w:p>
    <w:p w14:paraId="1335EF59" w14:textId="3FA17660" w:rsidR="00432B6C" w:rsidRDefault="00432B6C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be formatted as a combination chart:</w:t>
      </w:r>
    </w:p>
    <w:p w14:paraId="3047103A" w14:textId="3947AEF4" w:rsidR="00432B6C" w:rsidRDefault="00432B6C" w:rsidP="00432B6C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Columns and Line </w:t>
      </w:r>
      <w:r w:rsidR="00E66254">
        <w:rPr>
          <w:sz w:val="22"/>
        </w:rPr>
        <w:t>Graph.</w:t>
      </w:r>
    </w:p>
    <w:p w14:paraId="09785450" w14:textId="0CD2EF60" w:rsidR="00432B6C" w:rsidRDefault="00432B6C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consist of Points Completed Per Day formatted in a Column Chart on the X axis.</w:t>
      </w:r>
    </w:p>
    <w:p w14:paraId="55CD8FFE" w14:textId="63989417" w:rsidR="00432B6C" w:rsidRDefault="00432B6C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display the Days of the Project on the X axis.</w:t>
      </w:r>
    </w:p>
    <w:p w14:paraId="33C6BFC0" w14:textId="135784FF" w:rsidR="00432B6C" w:rsidRDefault="00432B6C" w:rsidP="00432B6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display the Total Points on the Y axis.</w:t>
      </w:r>
    </w:p>
    <w:p w14:paraId="1F95D6D9" w14:textId="143E9128" w:rsidR="00432B6C" w:rsidRDefault="00432B6C" w:rsidP="00432B6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lastRenderedPageBreak/>
        <w:t>The Burndown Chart will display the Points Completed on the Y axis.</w:t>
      </w:r>
    </w:p>
    <w:p w14:paraId="5E5F28CC" w14:textId="0A1E1722" w:rsidR="00432B6C" w:rsidRDefault="00432B6C" w:rsidP="00432B6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Burndown will have the ability to </w:t>
      </w:r>
      <w:r w:rsidRPr="00E73FEC">
        <w:rPr>
          <w:sz w:val="22"/>
        </w:rPr>
        <w:t>subtract</w:t>
      </w:r>
      <w:r>
        <w:rPr>
          <w:sz w:val="22"/>
        </w:rPr>
        <w:t xml:space="preserve"> the “</w:t>
      </w:r>
      <w:r w:rsidRPr="00E73FEC">
        <w:rPr>
          <w:b/>
          <w:sz w:val="22"/>
        </w:rPr>
        <w:t>Actual Points</w:t>
      </w:r>
      <w:r>
        <w:rPr>
          <w:sz w:val="22"/>
        </w:rPr>
        <w:t>” from the “Remaining Actual Points” and illustrate this as a line graph burning down.</w:t>
      </w:r>
    </w:p>
    <w:p w14:paraId="7FDA7A14" w14:textId="19D847C7" w:rsidR="00432B6C" w:rsidRDefault="00432B6C" w:rsidP="00432B6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Burndown will have the ability to </w:t>
      </w:r>
      <w:r w:rsidRPr="00E73FEC">
        <w:rPr>
          <w:sz w:val="22"/>
        </w:rPr>
        <w:t>subtract</w:t>
      </w:r>
      <w:r>
        <w:rPr>
          <w:sz w:val="22"/>
        </w:rPr>
        <w:t xml:space="preserve"> the “</w:t>
      </w:r>
      <w:r w:rsidRPr="00E73FEC">
        <w:rPr>
          <w:b/>
          <w:sz w:val="22"/>
        </w:rPr>
        <w:t>Planned Points</w:t>
      </w:r>
      <w:r>
        <w:rPr>
          <w:sz w:val="22"/>
        </w:rPr>
        <w:t>” from the “Remaining Planned Points” and illustrate as a line graph burning down.</w:t>
      </w:r>
    </w:p>
    <w:p w14:paraId="7AA20CA9" w14:textId="0F14F995" w:rsidR="00432B6C" w:rsidRDefault="00432B6C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Burndown Chart will be able to forecast </w:t>
      </w:r>
      <w:r w:rsidR="00E73FEC">
        <w:rPr>
          <w:sz w:val="22"/>
        </w:rPr>
        <w:t xml:space="preserve">the completion of Actual Points via a line graph to a specific date. </w:t>
      </w:r>
    </w:p>
    <w:p w14:paraId="46726FC5" w14:textId="27401E82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Burndown Chart will be able to forecast the completion of Planned Points via a line graph to a specific date. </w:t>
      </w:r>
    </w:p>
    <w:p w14:paraId="3371585E" w14:textId="499AEFE3" w:rsidR="00320A5F" w:rsidRPr="00E73FEC" w:rsidRDefault="00320A5F" w:rsidP="00157143">
      <w:pPr>
        <w:pStyle w:val="ListParagraph"/>
        <w:numPr>
          <w:ilvl w:val="0"/>
          <w:numId w:val="12"/>
        </w:numPr>
        <w:rPr>
          <w:sz w:val="22"/>
        </w:rPr>
      </w:pPr>
      <w:r w:rsidRPr="00E73FEC">
        <w:rPr>
          <w:sz w:val="22"/>
        </w:rPr>
        <w:t>The system shall be able to aggregate all Stories, Task Lists, and associated Points and illustrate on Burn Down Chart.</w:t>
      </w:r>
    </w:p>
    <w:p w14:paraId="7DF81FD2" w14:textId="45801381" w:rsidR="00320A5F" w:rsidRDefault="00320A5F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aggregation of the Projects, Stories, and Tasks List will occur in real time. </w:t>
      </w:r>
    </w:p>
    <w:p w14:paraId="59DA3D07" w14:textId="3B1CECBD" w:rsidR="00320A5F" w:rsidRDefault="00320A5F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system shall have the ability to export all data, i.e., charts, tables, visualizations, etc., to Excel, PDF, JPEG, PowerPoint, etc. </w:t>
      </w:r>
    </w:p>
    <w:p w14:paraId="5FB2E8B9" w14:textId="405AD322" w:rsidR="00BA6C90" w:rsidRDefault="00BA6C90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to format the data for printing purposes.</w:t>
      </w:r>
    </w:p>
    <w:p w14:paraId="271CE378" w14:textId="113BCBE1" w:rsidR="00AC1F85" w:rsidRDefault="00AC1F85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the ability to obtain the average points completed within any given time frame.</w:t>
      </w:r>
    </w:p>
    <w:p w14:paraId="3E0930BC" w14:textId="26EA6CFB" w:rsidR="008D48F2" w:rsidRDefault="00E73FEC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have the ability to aggregate the Total Task Per User.</w:t>
      </w:r>
    </w:p>
    <w:p w14:paraId="2FC9BB8B" w14:textId="7AE7E79A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have the ability to aggregate the Total Assigned Points Per User.</w:t>
      </w:r>
    </w:p>
    <w:p w14:paraId="18B21B93" w14:textId="7271F2F4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have the ability to aggregate the Total Points Completed Per User</w:t>
      </w:r>
      <w:r w:rsidRPr="00E73FEC">
        <w:rPr>
          <w:sz w:val="22"/>
        </w:rPr>
        <w:t xml:space="preserve"> </w:t>
      </w:r>
    </w:p>
    <w:p w14:paraId="7E4CCAE5" w14:textId="7DD878A0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have the ability to aggregate the above information as it pertains to Sprints.</w:t>
      </w:r>
    </w:p>
    <w:p w14:paraId="6212978C" w14:textId="3113E2C2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Burndown Chart will have the ability to count and sum the Total New Projects created per User. </w:t>
      </w:r>
    </w:p>
    <w:p w14:paraId="28BD565B" w14:textId="1DB1D1FC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Burndown Chart will have the ability to count and sum the Total New Stories created per User. </w:t>
      </w:r>
    </w:p>
    <w:p w14:paraId="3F793909" w14:textId="19E16450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Burndown Chart will have the ability to count and sum the Total New Tasks created per User. </w:t>
      </w:r>
    </w:p>
    <w:p w14:paraId="7668E13C" w14:textId="36BC1D7E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have the ability to count and sum the Total Modifications Made to a Project per User.</w:t>
      </w:r>
    </w:p>
    <w:p w14:paraId="65512175" w14:textId="76FD80B4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have the ability to count and sum the Total Modifications Made to a Story per User.</w:t>
      </w:r>
    </w:p>
    <w:p w14:paraId="747D7EBC" w14:textId="460FF168" w:rsidR="00E73FEC" w:rsidRDefault="00E73FEC" w:rsidP="00E73FEC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Burndown Chart will have the ability to count and sum the Total Modifications Made to the Task Lis per User.</w:t>
      </w:r>
    </w:p>
    <w:p w14:paraId="0A6399B3" w14:textId="19A93E1D" w:rsidR="00E73FEC" w:rsidRDefault="00E73FEC" w:rsidP="00031E59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Burndown Chart </w:t>
      </w:r>
      <w:r w:rsidR="00BA6C90">
        <w:rPr>
          <w:sz w:val="22"/>
        </w:rPr>
        <w:t>will have the ability to determine the velocity of points (average) completed per day, week, month, and year.</w:t>
      </w:r>
    </w:p>
    <w:p w14:paraId="39CCD51E" w14:textId="12343F10" w:rsidR="00FB44D3" w:rsidRDefault="00FB44D3" w:rsidP="00FB44D3">
      <w:pPr>
        <w:jc w:val="center"/>
        <w:rPr>
          <w:b/>
          <w:sz w:val="22"/>
          <w:u w:val="single"/>
        </w:rPr>
      </w:pPr>
      <w:r>
        <w:rPr>
          <w:b/>
          <w:noProof/>
          <w:sz w:val="22"/>
          <w:u w:val="single"/>
        </w:rPr>
        <w:lastRenderedPageBreak/>
        <w:drawing>
          <wp:inline distT="0" distB="0" distL="0" distR="0" wp14:anchorId="0355483F" wp14:editId="205531CF">
            <wp:extent cx="5943600" cy="3676650"/>
            <wp:effectExtent l="38100" t="3810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4B4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40EF1" w14:textId="5F42417E" w:rsidR="00FB44D3" w:rsidRDefault="00FB44D3" w:rsidP="00FB44D3">
      <w:pPr>
        <w:jc w:val="center"/>
        <w:rPr>
          <w:b/>
          <w:sz w:val="22"/>
          <w:u w:val="single"/>
        </w:rPr>
      </w:pPr>
      <w:r>
        <w:rPr>
          <w:b/>
          <w:noProof/>
          <w:sz w:val="22"/>
          <w:u w:val="single"/>
        </w:rPr>
        <w:drawing>
          <wp:inline distT="0" distB="0" distL="0" distR="0" wp14:anchorId="0BD76940" wp14:editId="6A18A405">
            <wp:extent cx="594360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450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4AF6" w14:textId="0218C521" w:rsidR="004524B6" w:rsidRPr="004524B6" w:rsidRDefault="004524B6" w:rsidP="004524B6">
      <w:pPr>
        <w:rPr>
          <w:b/>
          <w:sz w:val="22"/>
          <w:u w:val="single"/>
        </w:rPr>
      </w:pPr>
      <w:bookmarkStart w:id="0" w:name="_GoBack"/>
      <w:bookmarkEnd w:id="0"/>
      <w:r w:rsidRPr="004524B6">
        <w:rPr>
          <w:b/>
          <w:sz w:val="22"/>
          <w:u w:val="single"/>
        </w:rPr>
        <w:lastRenderedPageBreak/>
        <w:t>Database</w:t>
      </w:r>
    </w:p>
    <w:p w14:paraId="77CE0302" w14:textId="36D4B9B1" w:rsidR="004524B6" w:rsidRDefault="004524B6" w:rsidP="004524B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be able to link directly into a database to extract and write data.</w:t>
      </w:r>
    </w:p>
    <w:p w14:paraId="19E49D16" w14:textId="247ACC70" w:rsidR="004524B6" w:rsidRDefault="004524B6" w:rsidP="004524B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The system shall have redundancies in place to restore from a back-up</w:t>
      </w:r>
      <w:r w:rsidR="00BA6C90">
        <w:rPr>
          <w:sz w:val="22"/>
        </w:rPr>
        <w:t xml:space="preserve"> or last know good save.</w:t>
      </w:r>
    </w:p>
    <w:p w14:paraId="7FC3164E" w14:textId="77777777" w:rsidR="00E66254" w:rsidRDefault="00E66254" w:rsidP="001F5C59">
      <w:pPr>
        <w:pStyle w:val="ListParagraph"/>
        <w:rPr>
          <w:sz w:val="22"/>
        </w:rPr>
      </w:pPr>
    </w:p>
    <w:p w14:paraId="25FD3E26" w14:textId="77777777" w:rsidR="005A56BF" w:rsidRPr="005A56BF" w:rsidRDefault="005A56BF" w:rsidP="005A56BF">
      <w:pPr>
        <w:jc w:val="center"/>
        <w:rPr>
          <w:b/>
          <w:sz w:val="2"/>
        </w:rPr>
      </w:pPr>
    </w:p>
    <w:sectPr w:rsidR="005A56BF" w:rsidRPr="005A56BF" w:rsidSect="00DF62AB">
      <w:headerReference w:type="default" r:id="rId13"/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F297A" w14:textId="77777777" w:rsidR="00F17442" w:rsidRDefault="00F17442">
      <w:pPr>
        <w:spacing w:after="0" w:line="240" w:lineRule="auto"/>
      </w:pPr>
      <w:r>
        <w:separator/>
      </w:r>
    </w:p>
  </w:endnote>
  <w:endnote w:type="continuationSeparator" w:id="0">
    <w:p w14:paraId="42252DA6" w14:textId="77777777" w:rsidR="00F17442" w:rsidRDefault="00F1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4C0A5" w14:textId="77777777" w:rsidR="006A5DD1" w:rsidRDefault="006A5DD1">
    <w:pPr>
      <w:pStyle w:val="Footer"/>
      <w:jc w:val="center"/>
      <w:rPr>
        <w:caps/>
        <w:color w:val="5B9BD5" w:themeColor="accent1"/>
      </w:rPr>
    </w:pPr>
    <w:r>
      <w:rPr>
        <w:caps/>
        <w:noProof w:val="0"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noProof w:val="0"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1C7D5F17" w14:textId="77777777" w:rsidR="006A5DD1" w:rsidRDefault="006A5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D8959" w14:textId="77777777" w:rsidR="00F17442" w:rsidRDefault="00F17442">
      <w:pPr>
        <w:spacing w:after="0" w:line="240" w:lineRule="auto"/>
      </w:pPr>
      <w:r>
        <w:separator/>
      </w:r>
    </w:p>
  </w:footnote>
  <w:footnote w:type="continuationSeparator" w:id="0">
    <w:p w14:paraId="2AAFBC81" w14:textId="77777777" w:rsidR="00F17442" w:rsidRDefault="00F17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FA914" w14:textId="5B6F297E" w:rsidR="00351AEC" w:rsidRDefault="005A56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97AC27" wp14:editId="1FB424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B6EB56" w14:textId="2D980886" w:rsidR="005A56BF" w:rsidRDefault="00031E5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SCRUM Initiative – business</w:t>
                          </w:r>
                          <w:r w:rsidR="00BD3D3D">
                            <w:rPr>
                              <w:caps/>
                              <w:color w:val="FFFFFF" w:themeColor="background1"/>
                            </w:rPr>
                            <w:t>/Functional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requirements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97AC2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43B6EB56" w14:textId="2D980886" w:rsidR="005A56BF" w:rsidRDefault="00031E5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SCRUM Initiative – business</w:t>
                    </w:r>
                    <w:r w:rsidR="00BD3D3D">
                      <w:rPr>
                        <w:caps/>
                        <w:color w:val="FFFFFF" w:themeColor="background1"/>
                      </w:rPr>
                      <w:t>/Functional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requirements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42F91"/>
    <w:multiLevelType w:val="hybridMultilevel"/>
    <w:tmpl w:val="C3F061F0"/>
    <w:lvl w:ilvl="0" w:tplc="BA98DFE6">
      <w:start w:val="1"/>
      <w:numFmt w:val="bullet"/>
      <w:lvlText w:val="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05048B"/>
    <w:multiLevelType w:val="hybridMultilevel"/>
    <w:tmpl w:val="1422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D06A4"/>
    <w:multiLevelType w:val="hybridMultilevel"/>
    <w:tmpl w:val="4A3A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6455A"/>
    <w:multiLevelType w:val="hybridMultilevel"/>
    <w:tmpl w:val="4362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952F7"/>
    <w:multiLevelType w:val="hybridMultilevel"/>
    <w:tmpl w:val="4EE8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82F5A"/>
    <w:multiLevelType w:val="hybridMultilevel"/>
    <w:tmpl w:val="4A3A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64F95"/>
    <w:multiLevelType w:val="hybridMultilevel"/>
    <w:tmpl w:val="8F622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A5BB9"/>
    <w:multiLevelType w:val="hybridMultilevel"/>
    <w:tmpl w:val="5E147B82"/>
    <w:lvl w:ilvl="0" w:tplc="C04009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72F98"/>
    <w:multiLevelType w:val="hybridMultilevel"/>
    <w:tmpl w:val="4A3A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06"/>
    <w:rsid w:val="00031E59"/>
    <w:rsid w:val="0011415B"/>
    <w:rsid w:val="001307DF"/>
    <w:rsid w:val="0014219A"/>
    <w:rsid w:val="001B5BA9"/>
    <w:rsid w:val="001B5E90"/>
    <w:rsid w:val="001F5C59"/>
    <w:rsid w:val="002058E3"/>
    <w:rsid w:val="002505C9"/>
    <w:rsid w:val="00285970"/>
    <w:rsid w:val="002B7DF6"/>
    <w:rsid w:val="002C0806"/>
    <w:rsid w:val="00320A5F"/>
    <w:rsid w:val="00351AEC"/>
    <w:rsid w:val="003533FD"/>
    <w:rsid w:val="00366887"/>
    <w:rsid w:val="00391720"/>
    <w:rsid w:val="003C7319"/>
    <w:rsid w:val="00403912"/>
    <w:rsid w:val="00405E2C"/>
    <w:rsid w:val="00432B6C"/>
    <w:rsid w:val="004524B6"/>
    <w:rsid w:val="004615FA"/>
    <w:rsid w:val="00476A80"/>
    <w:rsid w:val="004F3BD1"/>
    <w:rsid w:val="005A56BF"/>
    <w:rsid w:val="005C2EE4"/>
    <w:rsid w:val="00632657"/>
    <w:rsid w:val="006A5DD1"/>
    <w:rsid w:val="00724A0E"/>
    <w:rsid w:val="00730E27"/>
    <w:rsid w:val="00747B8C"/>
    <w:rsid w:val="007B5C41"/>
    <w:rsid w:val="00894E03"/>
    <w:rsid w:val="008D48F2"/>
    <w:rsid w:val="00947190"/>
    <w:rsid w:val="00A24F27"/>
    <w:rsid w:val="00A333AC"/>
    <w:rsid w:val="00A501E6"/>
    <w:rsid w:val="00A76D79"/>
    <w:rsid w:val="00A7739A"/>
    <w:rsid w:val="00A8367D"/>
    <w:rsid w:val="00AB2265"/>
    <w:rsid w:val="00AB7432"/>
    <w:rsid w:val="00AC1F85"/>
    <w:rsid w:val="00BA6C90"/>
    <w:rsid w:val="00BD3D3D"/>
    <w:rsid w:val="00CB5602"/>
    <w:rsid w:val="00D0433F"/>
    <w:rsid w:val="00D10AC4"/>
    <w:rsid w:val="00DF62AB"/>
    <w:rsid w:val="00DF6E74"/>
    <w:rsid w:val="00E32A8B"/>
    <w:rsid w:val="00E333BD"/>
    <w:rsid w:val="00E66254"/>
    <w:rsid w:val="00E73FEC"/>
    <w:rsid w:val="00EC1018"/>
    <w:rsid w:val="00F17442"/>
    <w:rsid w:val="00F94DEC"/>
    <w:rsid w:val="00F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B8697"/>
  <w15:chartTrackingRefBased/>
  <w15:docId w15:val="{BD5841FE-AEA5-485B-8D57-E88DEE8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TableNormal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customStyle="1" w:styleId="SpaceBefore">
    <w:name w:val="Space Before"/>
    <w:basedOn w:val="Normal"/>
    <w:uiPriority w:val="2"/>
    <w:qFormat/>
    <w:pPr>
      <w:spacing w:before="240"/>
    </w:pPr>
  </w:style>
  <w:style w:type="paragraph" w:styleId="ListParagraph">
    <w:name w:val="List Paragraph"/>
    <w:basedOn w:val="Normal"/>
    <w:uiPriority w:val="34"/>
    <w:unhideWhenUsed/>
    <w:qFormat/>
    <w:rsid w:val="002C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.vangyi\AppData\Roaming\Microsoft\Templates\Project%20change%20authorization%20form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8031AA-CC19-41DE-9751-D987E158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change authorization form (Business Blue design).dotx</Template>
  <TotalTime>1488</TotalTime>
  <Pages>7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request form</vt:lpstr>
    </vt:vector>
  </TitlesOfParts>
  <Company>Anlin Industries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request form</dc:title>
  <dc:creator>Ming Vangyi</dc:creator>
  <cp:keywords/>
  <cp:lastModifiedBy>Ming Vangyi</cp:lastModifiedBy>
  <cp:revision>18</cp:revision>
  <dcterms:created xsi:type="dcterms:W3CDTF">2018-09-12T18:22:00Z</dcterms:created>
  <dcterms:modified xsi:type="dcterms:W3CDTF">2018-09-14T15:47:00Z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